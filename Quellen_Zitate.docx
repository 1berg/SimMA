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93367" w14:textId="77777777" w:rsidR="00E31291" w:rsidRDefault="00FF242C">
      <w:pPr>
        <w:pStyle w:val="berschrift1"/>
      </w:pPr>
      <w:r>
        <w:t>Quellen</w:t>
      </w:r>
    </w:p>
    <w:p w14:paraId="5C35FDD0" w14:textId="77777777" w:rsidR="00FF242C" w:rsidRDefault="00FF242C" w:rsidP="00FF242C"/>
    <w:p w14:paraId="1E56F718" w14:textId="77777777" w:rsidR="00FF242C" w:rsidRPr="00FF242C" w:rsidRDefault="00FF242C" w:rsidP="00FF242C">
      <w:r>
        <w:t>Nievergelt 1999</w:t>
      </w:r>
    </w:p>
    <w:p w14:paraId="09522817" w14:textId="77777777" w:rsidR="00E31291" w:rsidRDefault="00FF242C" w:rsidP="00B61A54">
      <w:pPr>
        <w:pStyle w:val="Aufzhlungszeichen"/>
      </w:pPr>
      <w:r>
        <w:t>„Der abstrakte Begriff, zeitlich Abläufe streng zu spezifizieren, gehört im Zeitalter der Informationstechnik zum allgemeinen gedanklichen Rüstzeug“ (S.364)</w:t>
      </w:r>
    </w:p>
    <w:p w14:paraId="2FD8C210" w14:textId="043BD693" w:rsidR="00FF242C" w:rsidRDefault="00780FF5" w:rsidP="00B61A54">
      <w:pPr>
        <w:pStyle w:val="Aufzhlungszeichen"/>
      </w:pPr>
      <w:r>
        <w:t>„Der Mathematiker, Infor</w:t>
      </w:r>
      <w:r w:rsidR="00FF242C">
        <w:t>m</w:t>
      </w:r>
      <w:r>
        <w:t>a</w:t>
      </w:r>
      <w:r w:rsidR="00FF242C">
        <w:t>tiker und Psychologe Seymour Papert hat in den 70 er Jahren viel beachtete Projekte durchgeführt mit dem Ziel, Kinder zum Programmieren anzuleiten. Dies konnte nur gelingen, indem das Programmieren als Spielt angeboten wurde. So entstand die berühmte Schildkröte, die „turtle“, die programmgesteuert auf dem Boden fährt und mit einem Stift ihre Bahn aufzeichnen kann.“ (S. 365)</w:t>
      </w:r>
    </w:p>
    <w:p w14:paraId="2999B322" w14:textId="77777777" w:rsidR="00FF242C" w:rsidRDefault="00FF242C" w:rsidP="00B61A54">
      <w:pPr>
        <w:pStyle w:val="Aufzhlungszeichen"/>
      </w:pPr>
      <w:r>
        <w:t>„Wenn das Programmieren vom Zwang der direkten Anwendbarkeit und von den Details einer üblichen Programmierumgebung entlastet ist, wenn es auf spielerische Art präsentiert wird, dann kann schon eine kurze Einführung wertvolle erste Erfahrungen ergeben.“ (S. 374)</w:t>
      </w:r>
    </w:p>
    <w:p w14:paraId="0879F898" w14:textId="77777777" w:rsidR="00FF242C" w:rsidRDefault="00FF242C" w:rsidP="00B61A54">
      <w:pPr>
        <w:pStyle w:val="Aufzhlungszeichen"/>
        <w:numPr>
          <w:ilvl w:val="0"/>
          <w:numId w:val="0"/>
        </w:numPr>
        <w:ind w:left="432"/>
      </w:pPr>
    </w:p>
    <w:p w14:paraId="4A429F82" w14:textId="77777777" w:rsidR="00FF242C" w:rsidRDefault="00B61A54" w:rsidP="00B61A54">
      <w:r>
        <w:t>Stolt</w:t>
      </w:r>
    </w:p>
    <w:p w14:paraId="78EE1238" w14:textId="1C9518C2" w:rsidR="00FF242C" w:rsidRDefault="00FF242C" w:rsidP="00B61A54">
      <w:pPr>
        <w:pStyle w:val="Aufzhlungszeichen"/>
      </w:pPr>
      <w:r>
        <w:t>„Ein großer Punkt, der für d</w:t>
      </w:r>
      <w:r w:rsidR="00E9245E">
        <w:t>as Roboterlabor spricht, ist das</w:t>
      </w:r>
      <w:r>
        <w:t xml:space="preserve"> starke Motivationspotential für die Teilnehmer sich mit Informatikthemenstellungen zu befassen. Die Entwicklung einer eigenen Lösung einer Aufgabe, mit anschliessendem Wettbewerb besitzt trotz – oder </w:t>
      </w:r>
      <w:r w:rsidR="00E9245E">
        <w:t>vielleicht gerade wegen – der mö</w:t>
      </w:r>
      <w:bookmarkStart w:id="0" w:name="_GoBack"/>
      <w:bookmarkEnd w:id="0"/>
      <w:r>
        <w:t>glichen Komplexität einen sehr großen Unterhaltungswert und stelle eine spannende</w:t>
      </w:r>
      <w:r w:rsidR="00E9245E">
        <w:t xml:space="preserve"> Herausforderung dar. Pädagogisc</w:t>
      </w:r>
      <w:r>
        <w:t>h ist das Roboterlabor durch seine teamorientierte Arbeitsweise und die Möglichkeit zum exp</w:t>
      </w:r>
      <w:r w:rsidR="00E9245E">
        <w:t>l</w:t>
      </w:r>
      <w:r>
        <w:t>orativen Lernen interessant. Didaktisch steht hier das Erlernen und Erfahren von Programmier- und Designmethoden im Vordergrund.“ (S.5f.)</w:t>
      </w:r>
    </w:p>
    <w:p w14:paraId="603DDFEF" w14:textId="77777777" w:rsidR="00FF242C" w:rsidRDefault="00FF242C" w:rsidP="00B61A54">
      <w:pPr>
        <w:pStyle w:val="Aufzhlungszeichen"/>
      </w:pPr>
      <w:r>
        <w:t>„In den Robotkursen wird gerade auch dieses selbständige Ermitteln des gerade notwendigen Wissens gefördert.“ (S.6)</w:t>
      </w:r>
    </w:p>
    <w:p w14:paraId="40C4BBC0" w14:textId="77777777" w:rsidR="00B61A54" w:rsidRDefault="00B61A54" w:rsidP="00B61A54"/>
    <w:p w14:paraId="56638C1E" w14:textId="77777777" w:rsidR="00B61A54" w:rsidRDefault="00B61A54" w:rsidP="00B61A54">
      <w:r>
        <w:t>Hubwieser</w:t>
      </w:r>
    </w:p>
    <w:p w14:paraId="44032CCC" w14:textId="77777777" w:rsidR="00B61A54" w:rsidRPr="00B61A54" w:rsidRDefault="00B61A54" w:rsidP="00B61A54">
      <w:pPr>
        <w:pStyle w:val="Aufzhlungszeichen"/>
      </w:pPr>
      <w:r w:rsidRPr="00B61A54">
        <w:t>„Nach den Erfahrungen mit der Umsetzung abstrakter Konzepte [...] im Mathematikunterricht des Gymnasiums scheint eine Vermittlung der naturgemäß abstrakten informatischen Lerninhalte nur dann erfolgversprechend, wenn durch konkrete, anschauliche Problemstellungen eine erhöhte Aufnahmebereitschaft der Schüler geschaffen wird.“ (S. 68)</w:t>
      </w:r>
    </w:p>
    <w:p w14:paraId="48DA560A" w14:textId="77777777" w:rsidR="00FF242C" w:rsidRPr="00F700D1" w:rsidRDefault="00FF242C" w:rsidP="00B61A54">
      <w:pPr>
        <w:pStyle w:val="Aufzhlungszeichen"/>
        <w:numPr>
          <w:ilvl w:val="0"/>
          <w:numId w:val="0"/>
        </w:numPr>
        <w:ind w:left="432"/>
      </w:pPr>
    </w:p>
    <w:p w14:paraId="7B23A5DB" w14:textId="77777777" w:rsidR="00E31291" w:rsidRPr="00F700D1" w:rsidRDefault="00E31291">
      <w:pPr>
        <w:pStyle w:val="berschrift2"/>
      </w:pPr>
    </w:p>
    <w:sectPr w:rsidR="00E31291" w:rsidRPr="00F700D1">
      <w:footerReference w:type="default" r:id="rId8"/>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9219F" w14:textId="77777777" w:rsidR="00F44AE7" w:rsidRDefault="00F44AE7">
      <w:r>
        <w:separator/>
      </w:r>
    </w:p>
    <w:p w14:paraId="4CABB0D2" w14:textId="77777777" w:rsidR="00F44AE7" w:rsidRDefault="00F44AE7"/>
  </w:endnote>
  <w:endnote w:type="continuationSeparator" w:id="0">
    <w:p w14:paraId="514B86B6" w14:textId="77777777" w:rsidR="00F44AE7" w:rsidRDefault="00F44AE7">
      <w:r>
        <w:continuationSeparator/>
      </w:r>
    </w:p>
    <w:p w14:paraId="597BE170" w14:textId="77777777" w:rsidR="00F44AE7" w:rsidRDefault="00F44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86ECAB8" w14:textId="77777777" w:rsidR="00E31291" w:rsidRDefault="00662B2D">
        <w:pPr>
          <w:pStyle w:val="Fuzeile"/>
        </w:pPr>
        <w:r>
          <w:fldChar w:fldCharType="begin"/>
        </w:r>
        <w:r>
          <w:instrText xml:space="preserve"> PAGE   \* MERGEFORMAT </w:instrText>
        </w:r>
        <w:r>
          <w:fldChar w:fldCharType="separate"/>
        </w:r>
        <w:r w:rsidR="00780FF5">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4BCE88" w14:textId="77777777" w:rsidR="00F44AE7" w:rsidRDefault="00F44AE7">
      <w:r>
        <w:separator/>
      </w:r>
    </w:p>
    <w:p w14:paraId="373F15D1" w14:textId="77777777" w:rsidR="00F44AE7" w:rsidRDefault="00F44AE7"/>
  </w:footnote>
  <w:footnote w:type="continuationSeparator" w:id="0">
    <w:p w14:paraId="25DCD5AC" w14:textId="77777777" w:rsidR="00F44AE7" w:rsidRDefault="00F44AE7">
      <w:r>
        <w:continuationSeparator/>
      </w:r>
    </w:p>
    <w:p w14:paraId="23FDE634" w14:textId="77777777" w:rsidR="00F44AE7" w:rsidRDefault="00F44AE7"/>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7C52C778"/>
    <w:lvl w:ilvl="0" w:tplc="EBA812CA">
      <w:start w:val="1"/>
      <w:numFmt w:val="bullet"/>
      <w:pStyle w:val="Aufzhlungszeich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ennumm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de-DE"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42C"/>
    <w:rsid w:val="00662B2D"/>
    <w:rsid w:val="006D4A9F"/>
    <w:rsid w:val="00716A8D"/>
    <w:rsid w:val="00780FF5"/>
    <w:rsid w:val="00B61A54"/>
    <w:rsid w:val="00B87C3E"/>
    <w:rsid w:val="00C51427"/>
    <w:rsid w:val="00DE02BE"/>
    <w:rsid w:val="00E31291"/>
    <w:rsid w:val="00E9245E"/>
    <w:rsid w:val="00F44AE7"/>
    <w:rsid w:val="00F700D1"/>
    <w:rsid w:val="00FF24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5C4FC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de-DE" w:eastAsia="ja-JP" w:bidi="de-DE"/>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87C3E"/>
  </w:style>
  <w:style w:type="paragraph" w:styleId="berschrift1">
    <w:name w:val="heading 1"/>
    <w:basedOn w:val="Standard"/>
    <w:next w:val="Standard"/>
    <w:link w:val="berschrift1Zchn"/>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berschrift2">
    <w:name w:val="heading 2"/>
    <w:basedOn w:val="Standard"/>
    <w:next w:val="Standard"/>
    <w:link w:val="berschrift2Zchn"/>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berschrift3">
    <w:name w:val="heading 3"/>
    <w:basedOn w:val="Standard"/>
    <w:next w:val="Standard"/>
    <w:link w:val="berschrift3Zchn"/>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berschrift4">
    <w:name w:val="heading 4"/>
    <w:basedOn w:val="Standard"/>
    <w:next w:val="Standard"/>
    <w:link w:val="berschrift4Zchn"/>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berschrift5">
    <w:name w:val="heading 5"/>
    <w:basedOn w:val="Standard"/>
    <w:next w:val="Standard"/>
    <w:link w:val="berschrift5Zchn"/>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berschrift6">
    <w:name w:val="heading 6"/>
    <w:basedOn w:val="Standard"/>
    <w:next w:val="Standard"/>
    <w:link w:val="berschrift6Zchn"/>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berschrift7">
    <w:name w:val="heading 7"/>
    <w:basedOn w:val="Standard"/>
    <w:next w:val="Standard"/>
    <w:link w:val="berschrift7Zchn"/>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berschrift8">
    <w:name w:val="heading 8"/>
    <w:basedOn w:val="Standard"/>
    <w:next w:val="Standard"/>
    <w:link w:val="berschrift8Zchn"/>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berschrift9">
    <w:name w:val="heading 9"/>
    <w:basedOn w:val="Standard"/>
    <w:next w:val="Standard"/>
    <w:link w:val="berschrift9Zchn"/>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
    <w:qFormat/>
    <w:rsid w:val="00B61A54"/>
    <w:pPr>
      <w:numPr>
        <w:numId w:val="3"/>
      </w:numPr>
      <w:jc w:val="both"/>
    </w:pPr>
    <w:rPr>
      <w:sz w:val="24"/>
      <w:szCs w:val="24"/>
    </w:r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731C3F" w:themeColor="accent1"/>
      <w:sz w:val="40"/>
      <w:szCs w:val="32"/>
    </w:rPr>
  </w:style>
  <w:style w:type="paragraph" w:styleId="Listennummer">
    <w:name w:val="List Number"/>
    <w:basedOn w:val="Standard"/>
    <w:uiPriority w:val="9"/>
    <w:qFormat/>
    <w:pPr>
      <w:numPr>
        <w:numId w:val="4"/>
      </w:numPr>
    </w:p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character" w:styleId="Platzhaltertext">
    <w:name w:val="Placeholder Text"/>
    <w:basedOn w:val="Absatz-Standardschriftart"/>
    <w:uiPriority w:val="99"/>
    <w:semiHidden/>
    <w:rPr>
      <w:color w:val="808080"/>
    </w:rPr>
  </w:style>
  <w:style w:type="paragraph" w:styleId="Titel">
    <w:name w:val="Title"/>
    <w:basedOn w:val="Standard"/>
    <w:link w:val="TitelZchn"/>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262626" w:themeColor="text1" w:themeTint="D9"/>
      <w:kern w:val="28"/>
      <w:sz w:val="66"/>
      <w:szCs w:val="56"/>
    </w:rPr>
  </w:style>
  <w:style w:type="paragraph" w:styleId="Untertitel">
    <w:name w:val="Subtitle"/>
    <w:basedOn w:val="Standard"/>
    <w:link w:val="UntertitelZchn"/>
    <w:uiPriority w:val="11"/>
    <w:semiHidden/>
    <w:unhideWhenUsed/>
    <w:qFormat/>
    <w:pPr>
      <w:numPr>
        <w:ilvl w:val="1"/>
      </w:numPr>
      <w:spacing w:after="520"/>
      <w:contextualSpacing/>
    </w:pPr>
    <w:rPr>
      <w:rFonts w:eastAsiaTheme="minorEastAsia"/>
      <w:caps/>
      <w:sz w:val="40"/>
    </w:rPr>
  </w:style>
  <w:style w:type="character" w:customStyle="1" w:styleId="UntertitelZchn">
    <w:name w:val="Untertitel Zchn"/>
    <w:basedOn w:val="Absatz-Standardschriftart"/>
    <w:link w:val="Untertitel"/>
    <w:uiPriority w:val="11"/>
    <w:semiHidden/>
    <w:rPr>
      <w:rFonts w:eastAsiaTheme="minorEastAsia"/>
      <w:caps/>
      <w:sz w:val="40"/>
    </w:rPr>
  </w:style>
  <w:style w:type="character" w:styleId="IntensiverVerweis">
    <w:name w:val="Intense Reference"/>
    <w:basedOn w:val="Absatz-Standardschriftart"/>
    <w:uiPriority w:val="32"/>
    <w:semiHidden/>
    <w:unhideWhenUsed/>
    <w:qFormat/>
    <w:rPr>
      <w:b/>
      <w:bCs/>
      <w:caps/>
      <w:smallCaps w:val="0"/>
      <w:color w:val="262626" w:themeColor="text1" w:themeTint="D9"/>
      <w:spacing w:val="0"/>
    </w:rPr>
  </w:style>
  <w:style w:type="character" w:styleId="Buchtitel">
    <w:name w:val="Book Title"/>
    <w:basedOn w:val="Absatz-Standardschriftart"/>
    <w:uiPriority w:val="33"/>
    <w:semiHidden/>
    <w:unhideWhenUsed/>
    <w:rPr>
      <w:b w:val="0"/>
      <w:bCs/>
      <w:i w:val="0"/>
      <w:iCs/>
      <w:spacing w:val="0"/>
      <w:u w:val="single"/>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color w:val="7F7F7F" w:themeColor="text1" w:themeTint="80"/>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sz w:val="40"/>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40"/>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62626" w:themeColor="text1" w:themeTint="D9"/>
      <w:sz w:val="3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color w:val="262626" w:themeColor="text1" w:themeTint="D9"/>
      <w:sz w:val="34"/>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sz w:val="3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sz w:val="34"/>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262626" w:themeColor="text1" w:themeTint="D9"/>
      <w:szCs w:val="21"/>
    </w:rPr>
  </w:style>
  <w:style w:type="character" w:styleId="Schwachhervorheb">
    <w:name w:val="Subtle Emphasis"/>
    <w:basedOn w:val="Absatz-Standardschriftart"/>
    <w:uiPriority w:val="19"/>
    <w:semiHidden/>
    <w:unhideWhenUsed/>
    <w:qFormat/>
    <w:rPr>
      <w:i/>
      <w:iCs/>
      <w:color w:val="404040" w:themeColor="text1" w:themeTint="BF"/>
    </w:rPr>
  </w:style>
  <w:style w:type="character" w:styleId="Hervorhebung">
    <w:name w:val="Emphasis"/>
    <w:basedOn w:val="Absatz-Standardschriftart"/>
    <w:uiPriority w:val="20"/>
    <w:semiHidden/>
    <w:unhideWhenUsed/>
    <w:qFormat/>
    <w:rPr>
      <w:b/>
      <w:iCs/>
      <w:color w:val="262626" w:themeColor="text1" w:themeTint="D9"/>
    </w:rPr>
  </w:style>
  <w:style w:type="character" w:styleId="Intensivhervorheb">
    <w:name w:val="Intense Emphasis"/>
    <w:basedOn w:val="Absatz-Standardschriftart"/>
    <w:uiPriority w:val="21"/>
    <w:semiHidden/>
    <w:unhideWhenUsed/>
    <w:qFormat/>
    <w:rPr>
      <w:b/>
      <w:i/>
      <w:iCs/>
      <w:color w:val="262626" w:themeColor="text1" w:themeTint="D9"/>
    </w:rPr>
  </w:style>
  <w:style w:type="character" w:styleId="Fett">
    <w:name w:val="Strong"/>
    <w:basedOn w:val="Absatz-Standardschriftart"/>
    <w:uiPriority w:val="22"/>
    <w:semiHidden/>
    <w:unhideWhenUsed/>
    <w:qFormat/>
    <w:rPr>
      <w:b/>
      <w:bCs/>
    </w:rPr>
  </w:style>
  <w:style w:type="paragraph" w:styleId="Zitat">
    <w:name w:val="Quote"/>
    <w:basedOn w:val="Standard"/>
    <w:next w:val="Standard"/>
    <w:link w:val="ZitatZchn"/>
    <w:uiPriority w:val="29"/>
    <w:semiHidden/>
    <w:unhideWhenUsed/>
    <w:qFormat/>
    <w:pPr>
      <w:spacing w:before="240"/>
    </w:pPr>
    <w:rPr>
      <w:i/>
      <w:iCs/>
      <w:sz w:val="36"/>
    </w:rPr>
  </w:style>
  <w:style w:type="character" w:customStyle="1" w:styleId="ZitatZchn">
    <w:name w:val="Zitat Zchn"/>
    <w:basedOn w:val="Absatz-Standardschriftart"/>
    <w:link w:val="Zitat"/>
    <w:uiPriority w:val="29"/>
    <w:semiHidden/>
    <w:rPr>
      <w:i/>
      <w:iCs/>
      <w:sz w:val="36"/>
    </w:rPr>
  </w:style>
  <w:style w:type="paragraph" w:styleId="IntensivesZitat">
    <w:name w:val="Intense Quote"/>
    <w:basedOn w:val="Standard"/>
    <w:next w:val="Standard"/>
    <w:link w:val="IntensivesZitatZchn"/>
    <w:uiPriority w:val="30"/>
    <w:semiHidden/>
    <w:unhideWhenUsed/>
    <w:qFormat/>
    <w:pPr>
      <w:spacing w:before="240"/>
    </w:pPr>
    <w:rPr>
      <w:b/>
      <w:i/>
      <w:iCs/>
      <w:sz w:val="36"/>
    </w:rPr>
  </w:style>
  <w:style w:type="character" w:customStyle="1" w:styleId="IntensivesZitatZchn">
    <w:name w:val="Intensives Zitat Zchn"/>
    <w:basedOn w:val="Absatz-Standardschriftart"/>
    <w:link w:val="IntensivesZitat"/>
    <w:uiPriority w:val="30"/>
    <w:semiHidden/>
    <w:rPr>
      <w:b/>
      <w:i/>
      <w:iCs/>
      <w:sz w:val="36"/>
    </w:rPr>
  </w:style>
  <w:style w:type="character" w:styleId="SchwacherVerweis">
    <w:name w:val="Subtle Reference"/>
    <w:basedOn w:val="Absatz-Standardschriftart"/>
    <w:uiPriority w:val="31"/>
    <w:semiHidden/>
    <w:unhideWhenUsed/>
    <w:qFormat/>
    <w:rPr>
      <w:caps/>
      <w:smallCaps w:val="0"/>
      <w:color w:val="262626" w:themeColor="text1" w:themeTint="D9"/>
    </w:rPr>
  </w:style>
  <w:style w:type="paragraph" w:styleId="Beschriftung">
    <w:name w:val="caption"/>
    <w:basedOn w:val="Standard"/>
    <w:next w:val="Standard"/>
    <w:uiPriority w:val="35"/>
    <w:semiHidden/>
    <w:unhideWhenUsed/>
    <w:qFormat/>
    <w:pPr>
      <w:spacing w:after="200" w:line="240" w:lineRule="auto"/>
    </w:pPr>
    <w:rPr>
      <w:i/>
      <w:iCs/>
      <w:sz w:val="24"/>
      <w:szCs w:val="18"/>
    </w:rPr>
  </w:style>
  <w:style w:type="paragraph" w:styleId="Inhaltsverzeichnisberschrift">
    <w:name w:val="TOC Heading"/>
    <w:basedOn w:val="berschrift1"/>
    <w:next w:val="Standard"/>
    <w:uiPriority w:val="39"/>
    <w:semiHidden/>
    <w:unhideWhenUsed/>
    <w:qFormat/>
    <w:pPr>
      <w:outlineLvl w:val="9"/>
    </w:pPr>
  </w:style>
  <w:style w:type="character" w:styleId="Link">
    <w:name w:val="Hyperlink"/>
    <w:basedOn w:val="Absatz-Standardschriftar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Pamina/Library/Containers/com.microsoft.Word/Data/Library/Caches/TM10002086/Erstellen%20von%20Notizen.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4F06-F32D-6D46-A290-A7FD12B2C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Erstellen von Notizen.dotx</Template>
  <TotalTime>0</TotalTime>
  <Pages>2</Pages>
  <Words>268</Words>
  <Characters>1689</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Pamina Berg</dc:creator>
  <cp:keywords/>
  <dc:description/>
  <cp:lastModifiedBy>Pamina Berg</cp:lastModifiedBy>
  <cp:revision>2</cp:revision>
  <dcterms:created xsi:type="dcterms:W3CDTF">2015-12-07T08:08:00Z</dcterms:created>
  <dcterms:modified xsi:type="dcterms:W3CDTF">2015-12-08T15:07:00Z</dcterms:modified>
</cp:coreProperties>
</file>